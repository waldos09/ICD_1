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AC2A" w14:textId="77777777" w:rsidR="009318F3" w:rsidRPr="001A67F5" w:rsidRDefault="009318F3" w:rsidP="009318F3">
      <w:pPr>
        <w:jc w:val="center"/>
      </w:pPr>
      <w:r w:rsidRPr="001A67F5">
        <w:rPr>
          <w:noProof/>
        </w:rPr>
        <w:drawing>
          <wp:anchor distT="0" distB="0" distL="114300" distR="114300" simplePos="0" relativeHeight="251658240" behindDoc="0" locked="0" layoutInCell="1" allowOverlap="1" wp14:anchorId="63410900" wp14:editId="5103425B">
            <wp:simplePos x="0" y="0"/>
            <wp:positionH relativeFrom="margin">
              <wp:posOffset>-3810</wp:posOffset>
            </wp:positionH>
            <wp:positionV relativeFrom="page">
              <wp:posOffset>895350</wp:posOffset>
            </wp:positionV>
            <wp:extent cx="5612130" cy="1055370"/>
            <wp:effectExtent l="0" t="0" r="7620" b="0"/>
            <wp:wrapSquare wrapText="bothSides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9D1F2" w14:textId="77777777" w:rsidR="009318F3" w:rsidRPr="001A67F5" w:rsidRDefault="009318F3" w:rsidP="001A67F5">
      <w:pPr>
        <w:jc w:val="center"/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</w:pPr>
      <w:r w:rsidRPr="001A67F5"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>Carmona Bartolome Aldo Armando</w:t>
      </w:r>
    </w:p>
    <w:p w14:paraId="77683981" w14:textId="77777777" w:rsidR="001A67F5" w:rsidRDefault="001A67F5" w:rsidP="001A67F5">
      <w:pPr>
        <w:jc w:val="center"/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</w:pPr>
      <w:r w:rsidRPr="001A67F5"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>1AVI</w:t>
      </w:r>
    </w:p>
    <w:p w14:paraId="7D197720" w14:textId="50094F5E" w:rsidR="001A67F5" w:rsidRDefault="00E8553A" w:rsidP="001A67F5">
      <w:pPr>
        <w:jc w:val="center"/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</w:pPr>
      <w:r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>Introducción a Ciencia de Datos</w:t>
      </w:r>
    </w:p>
    <w:p w14:paraId="1036A6D0" w14:textId="01A5B020" w:rsidR="00E8553A" w:rsidRDefault="00450A9E" w:rsidP="001A67F5">
      <w:pPr>
        <w:jc w:val="center"/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</w:pPr>
      <w:r w:rsidRPr="00450A9E"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 xml:space="preserve">Práctica No. </w:t>
      </w:r>
      <w:r w:rsidR="009C401B"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>3</w:t>
      </w:r>
      <w:r w:rsidRPr="00450A9E"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 xml:space="preserve">: </w:t>
      </w:r>
      <w:r w:rsidR="009C401B" w:rsidRPr="009C401B"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>Aprendizaje automático</w:t>
      </w:r>
    </w:p>
    <w:p w14:paraId="54FC01BB" w14:textId="28932037" w:rsidR="001A67F5" w:rsidRPr="001A67F5" w:rsidRDefault="001A67F5" w:rsidP="001A67F5">
      <w:pPr>
        <w:jc w:val="center"/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</w:pPr>
      <w:r>
        <w:rPr>
          <w:rStyle w:val="Ttulodellibro"/>
          <w:rFonts w:ascii="Roboto" w:hAnsi="Roboto"/>
          <w:b w:val="0"/>
          <w:bCs w:val="0"/>
          <w:i w:val="0"/>
          <w:iCs w:val="0"/>
          <w:color w:val="E4874F"/>
          <w:sz w:val="52"/>
          <w:szCs w:val="52"/>
          <w:lang w:eastAsia="es-MX"/>
        </w:rPr>
        <w:t xml:space="preserve">Repo del codigo: </w:t>
      </w:r>
      <w:hyperlink r:id="rId9" w:history="1">
        <w:proofErr w:type="gramStart"/>
        <w:r w:rsidRPr="001A67F5">
          <w:rPr>
            <w:rStyle w:val="Hipervnculo"/>
            <w:rFonts w:ascii="Roboto" w:hAnsi="Roboto"/>
            <w:spacing w:val="5"/>
            <w:sz w:val="52"/>
            <w:szCs w:val="52"/>
            <w:lang w:eastAsia="es-MX"/>
          </w:rPr>
          <w:t>Link</w:t>
        </w:r>
        <w:proofErr w:type="gramEnd"/>
      </w:hyperlink>
    </w:p>
    <w:p w14:paraId="62DB4D8E" w14:textId="77777777" w:rsidR="009318F3" w:rsidRDefault="009318F3"/>
    <w:p w14:paraId="123B2CA3" w14:textId="77777777" w:rsidR="009318F3" w:rsidRPr="001A67F5" w:rsidRDefault="009318F3">
      <w:r>
        <w:br w:type="page"/>
      </w:r>
    </w:p>
    <w:p w14:paraId="032C19D9" w14:textId="77777777" w:rsidR="009318F3" w:rsidRPr="009318F3" w:rsidRDefault="009318F3" w:rsidP="009318F3">
      <w:pPr>
        <w:jc w:val="center"/>
      </w:pPr>
    </w:p>
    <w:p w14:paraId="4DE848E3" w14:textId="18591764" w:rsidR="00AA3FCA" w:rsidRDefault="00450A9E" w:rsidP="00F9431E">
      <w:pPr>
        <w:pStyle w:val="WTitle1"/>
      </w:pPr>
      <w:r>
        <w:t>Introducción</w:t>
      </w:r>
    </w:p>
    <w:p w14:paraId="50794F19" w14:textId="7590CA7A" w:rsidR="00450A9E" w:rsidRDefault="00450A9E" w:rsidP="00450A9E"/>
    <w:p w14:paraId="0AA1A7EA" w14:textId="77777777" w:rsidR="008A7A0E" w:rsidRDefault="00200465" w:rsidP="00450A9E">
      <w:r>
        <w:t xml:space="preserve">El </w:t>
      </w:r>
      <w:r w:rsidRPr="00200465">
        <w:t xml:space="preserve">Machine </w:t>
      </w:r>
      <w:proofErr w:type="spellStart"/>
      <w:r w:rsidRPr="00200465">
        <w:t>learning</w:t>
      </w:r>
      <w:proofErr w:type="spellEnd"/>
      <w:r>
        <w:t xml:space="preserve">, o aprendizaje automático, </w:t>
      </w:r>
      <w:r w:rsidRPr="00200465">
        <w:t xml:space="preserve">es una forma de la IA que permite a un sistema aprender de los datos en lugar de aprender mediante la programación explícita. Sin embargo, machine </w:t>
      </w:r>
      <w:proofErr w:type="spellStart"/>
      <w:r w:rsidRPr="00200465">
        <w:t>learning</w:t>
      </w:r>
      <w:proofErr w:type="spellEnd"/>
      <w:r w:rsidRPr="00200465">
        <w:t xml:space="preserve"> no es un proceso sencillo. Conforme el algoritmo ingiere datos de entrenamiento, es posible producir modelos más precisos basados en datos. Un modelo de machine </w:t>
      </w:r>
      <w:proofErr w:type="spellStart"/>
      <w:r w:rsidRPr="00200465">
        <w:t>learning</w:t>
      </w:r>
      <w:proofErr w:type="spellEnd"/>
      <w:r w:rsidRPr="00200465">
        <w:t xml:space="preserve"> es la salida de información que se genera cuando entrena su algoritmo de machine </w:t>
      </w:r>
      <w:proofErr w:type="spellStart"/>
      <w:r w:rsidRPr="00200465">
        <w:t>learning</w:t>
      </w:r>
      <w:proofErr w:type="spellEnd"/>
      <w:r w:rsidRPr="00200465">
        <w:t xml:space="preserve"> con datos. Después del entrenamiento, al proporcionar un modelo con una entrada, se le dará una salida. Por ejemplo, un algoritmo predictivo creará un modelo predictivo</w:t>
      </w:r>
      <w:r>
        <w:t>.</w:t>
      </w:r>
    </w:p>
    <w:p w14:paraId="6EFB340A" w14:textId="77777777" w:rsidR="008A7A0E" w:rsidRDefault="008A7A0E" w:rsidP="00450A9E">
      <w:r>
        <w:t>Existen 3 diferentes tipos de algoritmos para la clasificación autónoma de objetos o datos:</w:t>
      </w:r>
    </w:p>
    <w:p w14:paraId="2C091AF9" w14:textId="1D45D4B5" w:rsidR="008A7A0E" w:rsidRDefault="008A7A0E" w:rsidP="008A7A0E">
      <w:pPr>
        <w:pStyle w:val="Prrafodelista"/>
        <w:numPr>
          <w:ilvl w:val="0"/>
          <w:numId w:val="1"/>
        </w:numPr>
      </w:pPr>
      <w:r>
        <w:t xml:space="preserve">Clasificación supervisada: disponemos de un conjunto de datos. </w:t>
      </w:r>
      <w:proofErr w:type="spellStart"/>
      <w:r>
        <w:t>Construímos</w:t>
      </w:r>
      <w:proofErr w:type="spellEnd"/>
      <w:r>
        <w:t xml:space="preserve"> un modelo en la fase de entrenamiento (training) utilizando dichas etiquetas, que nos dicen si una imagen está clasificada correcta o incorrectamente por el modelo. Una vez </w:t>
      </w:r>
      <w:proofErr w:type="spellStart"/>
      <w:r>
        <w:t>construído</w:t>
      </w:r>
      <w:proofErr w:type="spellEnd"/>
      <w:r>
        <w:t xml:space="preserve"> el modelo podemos utilizarlo para clasificar nuevos datos que, en esta fase, ya no necesitan etiqueta para su clasificación, aunque sí la necesitan para evaluar el porcentaje de objetos bien clasificados.</w:t>
      </w:r>
    </w:p>
    <w:p w14:paraId="1F0A6B1D" w14:textId="29C1129A" w:rsidR="008A7A0E" w:rsidRDefault="008A7A0E" w:rsidP="008A7A0E">
      <w:pPr>
        <w:pStyle w:val="Prrafodelista"/>
        <w:numPr>
          <w:ilvl w:val="0"/>
          <w:numId w:val="1"/>
        </w:numPr>
      </w:pPr>
      <w:r>
        <w:t xml:space="preserve">Clasificación no supervisada: los datos no tienen etiquetas (o no queremos utilizarlas) y estos se clasifican </w:t>
      </w:r>
      <w:proofErr w:type="gramStart"/>
      <w:r>
        <w:t>a</w:t>
      </w:r>
      <w:proofErr w:type="gramEnd"/>
      <w:r>
        <w:t xml:space="preserve"> partir de su estructura interna (propiedades, características).</w:t>
      </w:r>
    </w:p>
    <w:p w14:paraId="070DAC3C" w14:textId="77777777" w:rsidR="008A7A0E" w:rsidRDefault="008A7A0E" w:rsidP="006D6E48">
      <w:pPr>
        <w:pStyle w:val="Prrafodelista"/>
        <w:numPr>
          <w:ilvl w:val="0"/>
          <w:numId w:val="1"/>
        </w:numPr>
      </w:pPr>
      <w:r>
        <w:t xml:space="preserve">Clasificación </w:t>
      </w:r>
      <w:proofErr w:type="spellStart"/>
      <w:r>
        <w:t>semisupervisada</w:t>
      </w:r>
      <w:proofErr w:type="spellEnd"/>
      <w:r>
        <w:t xml:space="preserve">: algunos datos de entrenamiento tienen etiquetas, pero no todos. Este último caso es muy típico en clasificación de imágenes, donde es habitual disponer de muchas imágenes mayormente no etiquetadas. </w:t>
      </w:r>
    </w:p>
    <w:p w14:paraId="2047247C" w14:textId="77777777" w:rsidR="008A7A0E" w:rsidRDefault="008A7A0E" w:rsidP="008A7A0E">
      <w:pPr>
        <w:ind w:left="360"/>
      </w:pPr>
    </w:p>
    <w:p w14:paraId="4EB492C5" w14:textId="228CC76D" w:rsidR="00450A9E" w:rsidRDefault="009833A9" w:rsidP="008A7A0E">
      <w:pPr>
        <w:ind w:left="360"/>
      </w:pPr>
      <w:r>
        <w:t>El siguiente programa utiliza un CSV (data</w:t>
      </w:r>
      <w:r w:rsidR="00200465">
        <w:t>1</w:t>
      </w:r>
      <w:r>
        <w:t>.csv) para la obtención de datos previamente instanciados en el archivo acerca de</w:t>
      </w:r>
      <w:r w:rsidR="00200465">
        <w:t xml:space="preserve"> 50 ofertas de trabajo para los Científicos de datos</w:t>
      </w:r>
      <w:r w:rsidR="00483FCC">
        <w:t xml:space="preserve">, en este caso los datos incluidos fueron el salario y los años de experiencia necesarios para ser </w:t>
      </w:r>
      <w:proofErr w:type="gramStart"/>
      <w:r w:rsidR="00483FCC">
        <w:t>contratado</w:t>
      </w:r>
      <w:r w:rsidR="00C15271">
        <w:t xml:space="preserve"> </w:t>
      </w:r>
      <w:r w:rsidR="009E2F3C">
        <w:t>.</w:t>
      </w:r>
      <w:proofErr w:type="gramEnd"/>
      <w:r w:rsidR="009E2F3C">
        <w:t xml:space="preserve"> El programa utiliza pandas para el manejo de los datos, puesto que esto puede dar una mayor organización si se tienen muchos datos en un solo archivo y por </w:t>
      </w:r>
      <w:proofErr w:type="spellStart"/>
      <w:r w:rsidR="009E2F3C">
        <w:t>ultimo</w:t>
      </w:r>
      <w:proofErr w:type="spellEnd"/>
      <w:r w:rsidR="009E2F3C">
        <w:t xml:space="preserve"> se </w:t>
      </w:r>
      <w:proofErr w:type="spellStart"/>
      <w:r w:rsidR="009E2F3C">
        <w:t>uso</w:t>
      </w:r>
      <w:proofErr w:type="spellEnd"/>
      <w:r w:rsidR="009E2F3C">
        <w:t xml:space="preserve"> </w:t>
      </w:r>
      <w:proofErr w:type="spellStart"/>
      <w:proofErr w:type="gramStart"/>
      <w:r w:rsidR="009E2F3C" w:rsidRPr="009E2F3C">
        <w:t>matplotlib.pyplot</w:t>
      </w:r>
      <w:proofErr w:type="spellEnd"/>
      <w:proofErr w:type="gramEnd"/>
      <w:r w:rsidR="009E2F3C">
        <w:t xml:space="preserve"> para el ploteo de las </w:t>
      </w:r>
      <w:proofErr w:type="spellStart"/>
      <w:r w:rsidR="009E2F3C">
        <w:t>graficas</w:t>
      </w:r>
      <w:proofErr w:type="spellEnd"/>
      <w:r w:rsidR="009E2F3C">
        <w:t xml:space="preserve"> para </w:t>
      </w:r>
      <w:proofErr w:type="spellStart"/>
      <w:r w:rsidR="00483FCC">
        <w:t>demotrar</w:t>
      </w:r>
      <w:proofErr w:type="spellEnd"/>
      <w:r w:rsidR="00483FCC">
        <w:t xml:space="preserve"> las predicciones que el algoritmo usado </w:t>
      </w:r>
      <w:r w:rsidR="00C65F7F">
        <w:t>“</w:t>
      </w:r>
      <w:r w:rsidR="00483FCC">
        <w:t>K</w:t>
      </w:r>
      <w:r w:rsidR="00C65F7F">
        <w:t>-</w:t>
      </w:r>
      <w:proofErr w:type="spellStart"/>
      <w:r w:rsidR="00483FCC">
        <w:t>means</w:t>
      </w:r>
      <w:proofErr w:type="spellEnd"/>
      <w:r w:rsidR="00C65F7F">
        <w:t>” arroja.</w:t>
      </w:r>
    </w:p>
    <w:p w14:paraId="0DCB63F6" w14:textId="4EC69328" w:rsidR="00C65F7F" w:rsidRDefault="00C65F7F" w:rsidP="008A7A0E">
      <w:pPr>
        <w:ind w:left="360"/>
      </w:pPr>
    </w:p>
    <w:p w14:paraId="3308479D" w14:textId="5FB022F5" w:rsidR="00C65F7F" w:rsidRDefault="00C65F7F" w:rsidP="008A7A0E">
      <w:pPr>
        <w:ind w:left="360"/>
      </w:pPr>
    </w:p>
    <w:p w14:paraId="0339F171" w14:textId="60F026C2" w:rsidR="00C65F7F" w:rsidRDefault="00C65F7F" w:rsidP="008A7A0E">
      <w:pPr>
        <w:ind w:left="360"/>
      </w:pPr>
    </w:p>
    <w:p w14:paraId="780BCED8" w14:textId="780B3AAA" w:rsidR="00C65F7F" w:rsidRDefault="00C65F7F" w:rsidP="008A7A0E">
      <w:pPr>
        <w:ind w:left="360"/>
      </w:pPr>
    </w:p>
    <w:p w14:paraId="61D671E2" w14:textId="77777777" w:rsidR="00C65F7F" w:rsidRDefault="00C65F7F" w:rsidP="008A7A0E">
      <w:pPr>
        <w:ind w:left="360"/>
      </w:pPr>
    </w:p>
    <w:p w14:paraId="21C178ED" w14:textId="73E7EBDF" w:rsidR="00A76CD4" w:rsidRDefault="009E2F3C" w:rsidP="009E2F3C">
      <w:pPr>
        <w:pStyle w:val="WTitle1"/>
      </w:pPr>
      <w:r>
        <w:t>Desarrollo</w:t>
      </w:r>
    </w:p>
    <w:p w14:paraId="54141C41" w14:textId="77777777" w:rsidR="00C65F7F" w:rsidRDefault="00C65F7F" w:rsidP="00C65F7F"/>
    <w:p w14:paraId="704C46C8" w14:textId="55FC88AC" w:rsidR="00C65F7F" w:rsidRDefault="00C65F7F" w:rsidP="00C65F7F">
      <w:r w:rsidRPr="00C65F7F">
        <w:t>K-</w:t>
      </w:r>
      <w:proofErr w:type="spellStart"/>
      <w:r w:rsidRPr="00C65F7F">
        <w:t>means</w:t>
      </w:r>
      <w:proofErr w:type="spellEnd"/>
      <w:r w:rsidRPr="00C65F7F">
        <w:t xml:space="preserve"> es un algoritmo de clasificación no supervisada (</w:t>
      </w:r>
      <w:proofErr w:type="spellStart"/>
      <w:r w:rsidRPr="00C65F7F">
        <w:t>clusterización</w:t>
      </w:r>
      <w:proofErr w:type="spellEnd"/>
      <w:r w:rsidRPr="00C65F7F">
        <w:t xml:space="preserve">) que agrupa objetos en k grupos basándose en sus características. El agrupamiento se realiza minimizando la suma de distancias entre cada objeto y el centroide de su grupo o </w:t>
      </w:r>
      <w:proofErr w:type="spellStart"/>
      <w:proofErr w:type="gramStart"/>
      <w:r w:rsidRPr="00C65F7F">
        <w:t>cluster</w:t>
      </w:r>
      <w:proofErr w:type="spellEnd"/>
      <w:proofErr w:type="gramEnd"/>
      <w:r w:rsidRPr="00C65F7F">
        <w:t>. Se suele usar la distancia cuadrática.</w:t>
      </w:r>
      <w:r>
        <w:t xml:space="preserve"> El algoritmo utiliza los siguientes pasos:</w:t>
      </w:r>
    </w:p>
    <w:p w14:paraId="39446A4E" w14:textId="77777777" w:rsidR="00C65F7F" w:rsidRDefault="00C65F7F" w:rsidP="00C65F7F">
      <w:pPr>
        <w:pStyle w:val="Prrafodelista"/>
        <w:numPr>
          <w:ilvl w:val="0"/>
          <w:numId w:val="2"/>
        </w:numPr>
      </w:pPr>
      <w:r>
        <w:t>Inicialización: una vez escogido el número de grupos, k, se establecen k centroides en el espacio de los datos, por ejemplo, escogiéndolos aleatoriamente.</w:t>
      </w:r>
    </w:p>
    <w:p w14:paraId="10AF11B9" w14:textId="77777777" w:rsidR="00C65F7F" w:rsidRDefault="00C65F7F" w:rsidP="00C65F7F">
      <w:pPr>
        <w:pStyle w:val="Prrafodelista"/>
        <w:numPr>
          <w:ilvl w:val="0"/>
          <w:numId w:val="2"/>
        </w:numPr>
      </w:pPr>
      <w:r>
        <w:t>Asignación objetos a los centroides: cada objeto de los datos es asignado a su centroide más cercano.</w:t>
      </w:r>
    </w:p>
    <w:p w14:paraId="2747A274" w14:textId="77777777" w:rsidR="00C65F7F" w:rsidRDefault="00C65F7F" w:rsidP="00C65F7F">
      <w:pPr>
        <w:pStyle w:val="Prrafodelista"/>
        <w:numPr>
          <w:ilvl w:val="0"/>
          <w:numId w:val="2"/>
        </w:numPr>
      </w:pPr>
      <w:r>
        <w:t>Actualización centroides: se actualiza la posición del centroide de cada grupo tomando como nuevo centroide la posición del promedio de los objetos pertenecientes a dicho grupo.</w:t>
      </w:r>
    </w:p>
    <w:p w14:paraId="022FF11E" w14:textId="77777777" w:rsidR="00C65F7F" w:rsidRDefault="00C65F7F" w:rsidP="00C65F7F">
      <w:pPr>
        <w:pStyle w:val="Prrafodelista"/>
        <w:numPr>
          <w:ilvl w:val="0"/>
          <w:numId w:val="2"/>
        </w:numPr>
      </w:pPr>
      <w:r>
        <w:t>Se repiten los pasos 2 y 3 hasta que los centroides no se mueven, o se mueven por debajo de una distancia umbral en cada paso.</w:t>
      </w:r>
    </w:p>
    <w:p w14:paraId="0441CF7D" w14:textId="77777777" w:rsidR="00C65F7F" w:rsidRDefault="00C65F7F" w:rsidP="00C65F7F">
      <w:r>
        <w:t>El algoritmo k-</w:t>
      </w:r>
      <w:proofErr w:type="spellStart"/>
      <w:r>
        <w:t>means</w:t>
      </w:r>
      <w:proofErr w:type="spellEnd"/>
      <w:r>
        <w:t xml:space="preserve"> resuelve un problema de optimización, siendo </w:t>
      </w:r>
      <w:proofErr w:type="gramStart"/>
      <w:r>
        <w:t>la función a optimizar</w:t>
      </w:r>
      <w:proofErr w:type="gramEnd"/>
      <w:r>
        <w:t xml:space="preserve"> (minimizar) la suma de las distancias cuadráticas de cada objeto al centroide de su </w:t>
      </w:r>
      <w:proofErr w:type="spellStart"/>
      <w:r>
        <w:t>cluster</w:t>
      </w:r>
      <w:proofErr w:type="spellEnd"/>
      <w:r>
        <w:t>.</w:t>
      </w:r>
    </w:p>
    <w:p w14:paraId="6BC19BBE" w14:textId="77777777" w:rsidR="00C65F7F" w:rsidRPr="00A76CD4" w:rsidRDefault="00C65F7F" w:rsidP="00C65F7F">
      <w:pPr>
        <w:jc w:val="center"/>
      </w:pPr>
      <w:r w:rsidRPr="00C65F7F">
        <w:drawing>
          <wp:inline distT="0" distB="0" distL="0" distR="0" wp14:anchorId="7D80B4BB" wp14:editId="4DA2706E">
            <wp:extent cx="3409950" cy="647700"/>
            <wp:effectExtent l="0" t="0" r="0" b="0"/>
            <wp:docPr id="5" name="Imagen 5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objeto, reloj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E4B" w14:textId="77777777" w:rsidR="00C65F7F" w:rsidRPr="00C65F7F" w:rsidRDefault="00C65F7F" w:rsidP="00C65F7F"/>
    <w:p w14:paraId="774FAFAF" w14:textId="08CDBCF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-*- </w:t>
      </w:r>
      <w:proofErr w:type="spellStart"/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coding</w:t>
      </w:r>
      <w:proofErr w:type="spellEnd"/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utf-8 -*-</w:t>
      </w:r>
    </w:p>
    <w:p w14:paraId="4713BFF7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"""</w:t>
      </w:r>
    </w:p>
    <w:p w14:paraId="5BB83614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Created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on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Tue </w:t>
      </w:r>
      <w:proofErr w:type="gram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Nov  9</w:t>
      </w:r>
      <w:proofErr w:type="gram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16:16:28 2021</w:t>
      </w:r>
    </w:p>
    <w:p w14:paraId="44FF84D1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9720D1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@author: 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waldo</w:t>
      </w:r>
      <w:proofErr w:type="spellEnd"/>
    </w:p>
    <w:p w14:paraId="55D2B210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"""</w:t>
      </w:r>
    </w:p>
    <w:p w14:paraId="0F05FC3D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pandas </w:t>
      </w:r>
      <w:r w:rsidRPr="0032492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</w:t>
      </w:r>
      <w:proofErr w:type="spellEnd"/>
    </w:p>
    <w:p w14:paraId="73AA5D44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matplotlib.pyplot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492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</w:t>
      </w:r>
      <w:proofErr w:type="spellEnd"/>
    </w:p>
    <w:p w14:paraId="69C8E0E1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sklearn.cluster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492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as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skl</w:t>
      </w:r>
      <w:proofErr w:type="spellEnd"/>
    </w:p>
    <w:p w14:paraId="5A67F639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15DC46B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#datos del </w:t>
      </w:r>
      <w:proofErr w:type="spellStart"/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csv</w:t>
      </w:r>
      <w:proofErr w:type="spellEnd"/>
    </w:p>
    <w:p w14:paraId="6545234C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dataset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pd.read</w:t>
      </w:r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_csv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'data1.csv'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8680010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D73D68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x =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dataset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gram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Cientifico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Datos'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45B7F38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y =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dataset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'Experiencia'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52C6947" w14:textId="77777777" w:rsidR="00324923" w:rsidRPr="00324923" w:rsidRDefault="00324923" w:rsidP="003249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3CF8BC8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#Inicializacion del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cluster</w:t>
      </w:r>
      <w:proofErr w:type="spellEnd"/>
      <w:proofErr w:type="gramEnd"/>
    </w:p>
    <w:p w14:paraId="4C3239F8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cluster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skl.KMeans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n_clusters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2492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DE6AF6B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5E46AEB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#entrena el algoritmo con los datos</w:t>
      </w:r>
    </w:p>
    <w:p w14:paraId="36E6AB6A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cluster.fit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dataset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A4AC684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AE9AF5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#obtencion de los centroides</w:t>
      </w:r>
    </w:p>
    <w:p w14:paraId="127B7D27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cnt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cluster.cluster</w:t>
      </w:r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_centers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_</w:t>
      </w:r>
    </w:p>
    <w:p w14:paraId="267CF3F9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2A850C7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#obtiene una lista con etiquetas de los datos</w:t>
      </w:r>
    </w:p>
    <w:p w14:paraId="2E2FBA69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etiquetas =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cluster.predict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dataset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80F18FF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63EDA15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#agrega al </w:t>
      </w:r>
      <w:proofErr w:type="spellStart"/>
      <w:proofErr w:type="gramStart"/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frame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datos una nueva columna para las etiquetas</w:t>
      </w:r>
    </w:p>
    <w:p w14:paraId="644143C0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dataset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'etiquetas'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 = etiquetas</w:t>
      </w:r>
    </w:p>
    <w:p w14:paraId="36D0FAC9" w14:textId="77777777" w:rsidR="00324923" w:rsidRPr="00324923" w:rsidRDefault="00324923" w:rsidP="0032492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31C94A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#tabla de colores</w:t>
      </w:r>
    </w:p>
    <w:p w14:paraId="3303CE50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colores = [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'red'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orange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green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pink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'blue'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340E8FE8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B37DA4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colores_datos</w:t>
      </w:r>
      <w:proofErr w:type="spellEnd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=[</w:t>
      </w:r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59E7C58F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colores_cnt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2B92D5A5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1AD47D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row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492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etiquetas:</w:t>
      </w:r>
    </w:p>
    <w:p w14:paraId="0F568612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colores_</w:t>
      </w:r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datos.append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(colores[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row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</w:t>
      </w:r>
    </w:p>
    <w:p w14:paraId="05621F08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204D3C1E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492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 </w:t>
      </w:r>
      <w:r w:rsidRPr="0032492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492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range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492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cnt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)):</w:t>
      </w:r>
    </w:p>
    <w:p w14:paraId="4E0805F1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colores_</w:t>
      </w:r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cnt.append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(colores[i])    </w:t>
      </w:r>
    </w:p>
    <w:p w14:paraId="24D8CD7D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C4FED35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4923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#Grafica de dispersión</w:t>
      </w:r>
    </w:p>
    <w:p w14:paraId="114BD7F5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5A89358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plot.scatter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(x, y, </w:t>
      </w:r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colores_datos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marker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2492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F29596E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plot.scatter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cnt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[:,</w:t>
      </w:r>
      <w:r w:rsidRPr="0032492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cnt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[:,</w:t>
      </w:r>
      <w:r w:rsidRPr="0032492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], </w:t>
      </w:r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colores_cnt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marker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'*'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2492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200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58AF3A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plot.xlabel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'Salario'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46E483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plot.ylabel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'Experiencia'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B96861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plot.title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'K-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Means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Clustering</w:t>
      </w:r>
      <w:proofErr w:type="spellEnd"/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Salarios vs Experiencia (Pedagogos)'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2E643F4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plot.grid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'gray'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linestyle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2492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'--'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492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linewidth</w:t>
      </w:r>
      <w:proofErr w:type="spell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492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0.5</w:t>
      </w:r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C9C514" w14:textId="77777777" w:rsidR="00324923" w:rsidRPr="00324923" w:rsidRDefault="00324923" w:rsidP="00324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plot.show</w:t>
      </w:r>
      <w:proofErr w:type="spellEnd"/>
      <w:proofErr w:type="gramEnd"/>
      <w:r w:rsidRPr="0032492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350B550" w14:textId="4FB37475" w:rsidR="009E2F3C" w:rsidRDefault="009E2F3C" w:rsidP="009E2F3C"/>
    <w:p w14:paraId="1C5EDB4E" w14:textId="70343BF0" w:rsidR="00450A9E" w:rsidRDefault="00450A9E" w:rsidP="00F9431E">
      <w:pPr>
        <w:pStyle w:val="WTitle1"/>
      </w:pPr>
      <w:r>
        <w:t>Ejecución</w:t>
      </w:r>
    </w:p>
    <w:p w14:paraId="7E68F960" w14:textId="006F7180" w:rsidR="00450A9E" w:rsidRDefault="00450A9E" w:rsidP="00450A9E"/>
    <w:p w14:paraId="5388C986" w14:textId="77777777" w:rsidR="00F4264B" w:rsidRDefault="00C7683C" w:rsidP="00450A9E">
      <w:r>
        <w:t>Primeramente,</w:t>
      </w:r>
      <w:r w:rsidR="00C25636">
        <w:t xml:space="preserve"> tomemos </w:t>
      </w:r>
      <w:r w:rsidR="002D59E9">
        <w:t>en cuenta los datos de entrada para el calculo de las estadísticas solicitadas para los salarios de los Científicos de Datos mostrando</w:t>
      </w:r>
      <w:r w:rsidR="00C65F7F">
        <w:t xml:space="preserve"> los </w:t>
      </w:r>
      <w:proofErr w:type="spellStart"/>
      <w:r w:rsidR="00C65F7F">
        <w:t>datasets</w:t>
      </w:r>
      <w:proofErr w:type="spellEnd"/>
      <w:r w:rsidR="00C65F7F">
        <w:t xml:space="preserve"> referentes a estos.</w:t>
      </w:r>
      <w:r w:rsidR="00F4264B">
        <w:t xml:space="preserve"> Tomaremos como valor independiente (X) los salarios </w:t>
      </w:r>
      <w:proofErr w:type="gramStart"/>
      <w:r w:rsidR="00F4264B">
        <w:t>de  estas</w:t>
      </w:r>
      <w:proofErr w:type="gramEnd"/>
      <w:r w:rsidR="00F4264B">
        <w:t xml:space="preserve"> ofertas y como valor dependiente  (Y) tomaremos la cantidad de años que requiere  el empleado para obtener el trabajo.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4264B" w14:paraId="72E552B4" w14:textId="77777777" w:rsidTr="00F4264B">
        <w:tc>
          <w:tcPr>
            <w:tcW w:w="4414" w:type="dxa"/>
          </w:tcPr>
          <w:p w14:paraId="141ACA7F" w14:textId="33B0C446" w:rsidR="00F4264B" w:rsidRDefault="00F4264B" w:rsidP="00F4264B">
            <w:pPr>
              <w:jc w:val="center"/>
            </w:pPr>
            <w:r>
              <w:t>X = Salarios</w:t>
            </w:r>
          </w:p>
        </w:tc>
        <w:tc>
          <w:tcPr>
            <w:tcW w:w="4414" w:type="dxa"/>
          </w:tcPr>
          <w:p w14:paraId="62D7264D" w14:textId="4C948A2E" w:rsidR="00F4264B" w:rsidRDefault="00F4264B" w:rsidP="00F4264B">
            <w:pPr>
              <w:jc w:val="center"/>
            </w:pPr>
            <w:r>
              <w:t>Y = Experiencia</w:t>
            </w:r>
          </w:p>
        </w:tc>
      </w:tr>
      <w:tr w:rsidR="00F4264B" w14:paraId="19E21D8D" w14:textId="77777777" w:rsidTr="00F4264B">
        <w:tc>
          <w:tcPr>
            <w:tcW w:w="4414" w:type="dxa"/>
          </w:tcPr>
          <w:p w14:paraId="676BB5A3" w14:textId="77777777" w:rsidR="00F4264B" w:rsidRDefault="00F4264B" w:rsidP="00450A9E"/>
          <w:p w14:paraId="62A2B175" w14:textId="3D00EC08" w:rsidR="00F4264B" w:rsidRDefault="00F4264B" w:rsidP="00F4264B">
            <w:pPr>
              <w:jc w:val="center"/>
            </w:pPr>
            <w:r w:rsidRPr="00F4264B">
              <w:drawing>
                <wp:inline distT="0" distB="0" distL="0" distR="0" wp14:anchorId="30A0753F" wp14:editId="16BEBA6C">
                  <wp:extent cx="1895740" cy="3439005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07B3B8" w14:textId="77777777" w:rsidR="00F4264B" w:rsidRDefault="00F4264B" w:rsidP="00450A9E"/>
          <w:p w14:paraId="1131BE30" w14:textId="2A241A0A" w:rsidR="00F4264B" w:rsidRDefault="00F4264B" w:rsidP="00F4264B">
            <w:pPr>
              <w:jc w:val="center"/>
            </w:pPr>
            <w:r w:rsidRPr="00F4264B">
              <w:drawing>
                <wp:inline distT="0" distB="0" distL="0" distR="0" wp14:anchorId="147DDFFD" wp14:editId="3C069B71">
                  <wp:extent cx="2181225" cy="344805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22650"/>
                          <a:stretch/>
                        </pic:blipFill>
                        <pic:spPr bwMode="auto">
                          <a:xfrm>
                            <a:off x="0" y="0"/>
                            <a:ext cx="2181529" cy="3448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7ECF44" w14:textId="03C977C0" w:rsidR="00F4264B" w:rsidRDefault="00F4264B" w:rsidP="00450A9E"/>
        </w:tc>
      </w:tr>
    </w:tbl>
    <w:p w14:paraId="16376CF7" w14:textId="3B5F5691" w:rsidR="00FC4D5C" w:rsidRDefault="00F4264B" w:rsidP="00450A9E">
      <w:r>
        <w:t xml:space="preserve"> </w:t>
      </w:r>
    </w:p>
    <w:p w14:paraId="7A825A00" w14:textId="77777777" w:rsidR="004B34DE" w:rsidRDefault="004B34DE" w:rsidP="00450A9E"/>
    <w:p w14:paraId="6E817341" w14:textId="77777777" w:rsidR="004B34DE" w:rsidRDefault="004B34DE" w:rsidP="00450A9E"/>
    <w:p w14:paraId="73B9A6AC" w14:textId="77777777" w:rsidR="004B34DE" w:rsidRDefault="004B34DE" w:rsidP="00450A9E"/>
    <w:p w14:paraId="7DD60DFE" w14:textId="77777777" w:rsidR="004B34DE" w:rsidRDefault="004B34DE" w:rsidP="00450A9E"/>
    <w:p w14:paraId="1ACEA6F6" w14:textId="77777777" w:rsidR="004B34DE" w:rsidRDefault="004B34DE" w:rsidP="00450A9E"/>
    <w:p w14:paraId="4FE0E4AE" w14:textId="77777777" w:rsidR="004B34DE" w:rsidRDefault="004B34DE" w:rsidP="00450A9E"/>
    <w:p w14:paraId="35C4AF81" w14:textId="04E7E8F6" w:rsidR="00C65F7F" w:rsidRDefault="00F4264B" w:rsidP="00450A9E">
      <w:r>
        <w:t>Finalmente se muestra la grafica generada con ayuda del algoritmo seleccionado</w:t>
      </w:r>
    </w:p>
    <w:p w14:paraId="0775B3D0" w14:textId="0184A1D3" w:rsidR="00F4264B" w:rsidRDefault="004B34DE" w:rsidP="004B34DE">
      <w:pPr>
        <w:jc w:val="center"/>
      </w:pPr>
      <w:r w:rsidRPr="004B34DE">
        <w:drawing>
          <wp:inline distT="0" distB="0" distL="0" distR="0" wp14:anchorId="68B97E9B" wp14:editId="2F3AE58A">
            <wp:extent cx="4477375" cy="3048425"/>
            <wp:effectExtent l="0" t="0" r="0" b="0"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BA29" w14:textId="77777777" w:rsidR="007A1E82" w:rsidRPr="00450A9E" w:rsidRDefault="007A1E82" w:rsidP="00450A9E"/>
    <w:p w14:paraId="6683AB7E" w14:textId="0A401C18" w:rsidR="00450A9E" w:rsidRDefault="00450A9E" w:rsidP="00F9431E">
      <w:pPr>
        <w:pStyle w:val="WTitle1"/>
      </w:pPr>
      <w:r>
        <w:t>Conclusión</w:t>
      </w:r>
    </w:p>
    <w:p w14:paraId="58827D70" w14:textId="4E0272E7" w:rsidR="00450A9E" w:rsidRDefault="00450A9E" w:rsidP="00450A9E"/>
    <w:p w14:paraId="079D6BFF" w14:textId="508E24DF" w:rsidR="00450A9E" w:rsidRDefault="004B34DE" w:rsidP="00450A9E">
      <w:r>
        <w:t xml:space="preserve">Como se puede observan en la grafica se puede deducir de forma evidente que dependiendo del salario que esta dispuesto a pagar el empleador, la cantidad de años de experiencia necesarios </w:t>
      </w:r>
      <w:proofErr w:type="gramStart"/>
      <w:r>
        <w:t>va</w:t>
      </w:r>
      <w:proofErr w:type="gramEnd"/>
      <w:r>
        <w:t xml:space="preserve"> aumentar o disminuir tomando como regla que entre mayor sea </w:t>
      </w:r>
      <w:r w:rsidR="008141A3">
        <w:t xml:space="preserve">la cantidad dispuesta a pagar por el trabajo, mayor será la cantidad de años requerida, siendo esta cantidad menor a la cantidad promedio pagada por 3 años de experiencia. Con esto se puede inferir que ser bien pagado (ms beneficio para el empleado) ronda entre los primeros 3 años de experiencia ya que después de estos la suma que se pretende pagar es “justa” </w:t>
      </w:r>
      <w:proofErr w:type="gramStart"/>
      <w:r w:rsidR="008141A3">
        <w:t>de acuerdo a</w:t>
      </w:r>
      <w:proofErr w:type="gramEnd"/>
      <w:r w:rsidR="008141A3">
        <w:t xml:space="preserve"> tus habilidades en el campo.</w:t>
      </w:r>
    </w:p>
    <w:p w14:paraId="3C5D4D18" w14:textId="364A8286" w:rsidR="006B7E71" w:rsidRDefault="008141A3" w:rsidP="00450A9E">
      <w:r>
        <w:t xml:space="preserve">El </w:t>
      </w:r>
      <w:proofErr w:type="gramStart"/>
      <w:r>
        <w:t>aprendizaje  automático</w:t>
      </w:r>
      <w:proofErr w:type="gramEnd"/>
      <w:r>
        <w:t xml:space="preserve"> es de suma vitalidad para el futuro de la industria y en general de la humanidad ya que con ayuda de datos previamente obtenidos podemos tener una pequeña “vista hacia el futuro”, esto siempre tomando en cuenta que </w:t>
      </w:r>
      <w:r w:rsidR="00E421C4">
        <w:t>métodos se usaron para predecir  los próximos datos y por supuesto la integridad y cantidad de los  datos que se están tomando como referencia.</w:t>
      </w:r>
    </w:p>
    <w:p w14:paraId="417F69EB" w14:textId="500F299F" w:rsidR="00E421C4" w:rsidRDefault="00E421C4" w:rsidP="00450A9E"/>
    <w:p w14:paraId="70BC9D03" w14:textId="77777777" w:rsidR="00E421C4" w:rsidRDefault="00E421C4" w:rsidP="00450A9E"/>
    <w:p w14:paraId="6BFA3036" w14:textId="50650A60" w:rsidR="00D265D4" w:rsidRDefault="00D265D4" w:rsidP="00D265D4">
      <w:pPr>
        <w:pStyle w:val="WTitle1"/>
      </w:pPr>
      <w:r>
        <w:lastRenderedPageBreak/>
        <w:t>Referencias de Apoyo</w:t>
      </w:r>
    </w:p>
    <w:p w14:paraId="4F4BE010" w14:textId="45D66D99" w:rsidR="00D265D4" w:rsidRDefault="00D265D4" w:rsidP="00D265D4"/>
    <w:p w14:paraId="27AC179A" w14:textId="77777777" w:rsidR="00E421C4" w:rsidRDefault="00E421C4" w:rsidP="00E421C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IBM. (s. f.). </w:t>
      </w:r>
      <w:r>
        <w:rPr>
          <w:i/>
          <w:iCs/>
        </w:rPr>
        <w:t xml:space="preserve">Machine </w:t>
      </w:r>
      <w:proofErr w:type="spellStart"/>
      <w:r>
        <w:rPr>
          <w:i/>
          <w:iCs/>
        </w:rPr>
        <w:t>Learning</w:t>
      </w:r>
      <w:proofErr w:type="spellEnd"/>
      <w:r>
        <w:t xml:space="preserve">. machine </w:t>
      </w:r>
      <w:proofErr w:type="spellStart"/>
      <w:r>
        <w:t>learnling</w:t>
      </w:r>
      <w:proofErr w:type="spellEnd"/>
      <w:r>
        <w:t>. Recuperado 9 de noviembre de 2021, de https://www.ibm.com/mx-es/analytics/machine-learning</w:t>
      </w:r>
    </w:p>
    <w:p w14:paraId="10123B3A" w14:textId="77777777" w:rsidR="00E421C4" w:rsidRDefault="00E421C4" w:rsidP="00E421C4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kmeans</w:t>
      </w:r>
      <w:proofErr w:type="spellEnd"/>
      <w:r>
        <w:t>. (s. f.). K-</w:t>
      </w:r>
      <w:proofErr w:type="spellStart"/>
      <w:r>
        <w:t>means</w:t>
      </w:r>
      <w:proofErr w:type="spellEnd"/>
      <w:r>
        <w:t>. Recuperado 9 de noviembre de 2021, de https://www.unioviedo.es/compnum/laboratorios_py/kmeans/kmeans.html</w:t>
      </w:r>
    </w:p>
    <w:p w14:paraId="4E377374" w14:textId="77777777" w:rsidR="00D265D4" w:rsidRPr="00D265D4" w:rsidRDefault="00D265D4" w:rsidP="00D265D4"/>
    <w:sectPr w:rsidR="00D265D4" w:rsidRPr="00D265D4" w:rsidSect="009318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8542" w14:textId="77777777" w:rsidR="00162241" w:rsidRDefault="00162241" w:rsidP="009318F3">
      <w:pPr>
        <w:spacing w:after="0" w:line="240" w:lineRule="auto"/>
      </w:pPr>
      <w:r>
        <w:separator/>
      </w:r>
    </w:p>
  </w:endnote>
  <w:endnote w:type="continuationSeparator" w:id="0">
    <w:p w14:paraId="1D00833A" w14:textId="77777777" w:rsidR="00162241" w:rsidRDefault="00162241" w:rsidP="00931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C55D" w14:textId="77777777" w:rsidR="0045122E" w:rsidRDefault="004512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853B" w14:textId="77777777" w:rsidR="009318F3" w:rsidRDefault="009318F3">
    <w:pPr>
      <w:pStyle w:val="Piedepgina"/>
    </w:pPr>
    <w:r w:rsidRPr="009318F3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B026BA1" wp14:editId="76E7C67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utor"/>
                              <w:tag w:val=""/>
                              <w:id w:val="-1057085516"/>
                              <w:placeholder>
                                <w:docPart w:val="007711E32EBD40A28A14641026E332B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BA0E6E3" w14:textId="77777777" w:rsidR="009318F3" w:rsidRDefault="009318F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Aldo Carmona Bartolomé</w:t>
                                </w:r>
                              </w:p>
                            </w:sdtContent>
                          </w:sdt>
                          <w:p w14:paraId="06C65B13" w14:textId="77777777" w:rsidR="009318F3" w:rsidRDefault="009318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026BA1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Autor"/>
                        <w:tag w:val=""/>
                        <w:id w:val="-1057085516"/>
                        <w:placeholder>
                          <w:docPart w:val="007711E32EBD40A28A14641026E332B7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BA0E6E3" w14:textId="77777777" w:rsidR="009318F3" w:rsidRDefault="009318F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Aldo Carmona Bartolomé</w:t>
                          </w:r>
                        </w:p>
                      </w:sdtContent>
                    </w:sdt>
                    <w:p w14:paraId="06C65B13" w14:textId="77777777" w:rsidR="009318F3" w:rsidRDefault="009318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318F3">
      <w:rPr>
        <w:caps/>
        <w:noProof/>
        <w:color w:val="000000" w:themeColor="text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B4DDC7" wp14:editId="19ACF78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6840943" w14:textId="77777777" w:rsidR="009318F3" w:rsidRDefault="009318F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B4DDC7" id="Rectá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14:paraId="66840943" w14:textId="77777777" w:rsidR="009318F3" w:rsidRDefault="009318F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AAB86" w14:textId="77777777" w:rsidR="0045122E" w:rsidRDefault="004512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E142" w14:textId="77777777" w:rsidR="00162241" w:rsidRDefault="00162241" w:rsidP="009318F3">
      <w:pPr>
        <w:spacing w:after="0" w:line="240" w:lineRule="auto"/>
      </w:pPr>
      <w:r>
        <w:separator/>
      </w:r>
    </w:p>
  </w:footnote>
  <w:footnote w:type="continuationSeparator" w:id="0">
    <w:p w14:paraId="7EC30CDF" w14:textId="77777777" w:rsidR="00162241" w:rsidRDefault="00162241" w:rsidP="00931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A7C5E" w14:textId="77777777" w:rsidR="0045122E" w:rsidRDefault="004512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9DF7" w14:textId="77777777" w:rsidR="009318F3" w:rsidRDefault="009318F3">
    <w:pPr>
      <w:pStyle w:val="Encabezado"/>
    </w:pPr>
    <w:r w:rsidRPr="00C1350B">
      <w:rPr>
        <w:noProof/>
      </w:rPr>
      <w:drawing>
        <wp:inline distT="0" distB="0" distL="0" distR="0" wp14:anchorId="54E99B6C" wp14:editId="20FC52D5">
          <wp:extent cx="5612130" cy="1055370"/>
          <wp:effectExtent l="0" t="0" r="7620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10553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A36D" w14:textId="77777777" w:rsidR="0045122E" w:rsidRDefault="004512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C269B"/>
    <w:multiLevelType w:val="hybridMultilevel"/>
    <w:tmpl w:val="90E07C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209E8"/>
    <w:multiLevelType w:val="hybridMultilevel"/>
    <w:tmpl w:val="87BE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3A"/>
    <w:rsid w:val="00006706"/>
    <w:rsid w:val="00162241"/>
    <w:rsid w:val="001A67F5"/>
    <w:rsid w:val="00200465"/>
    <w:rsid w:val="00213C21"/>
    <w:rsid w:val="002730CA"/>
    <w:rsid w:val="002A749F"/>
    <w:rsid w:val="002D59E9"/>
    <w:rsid w:val="00324923"/>
    <w:rsid w:val="00343537"/>
    <w:rsid w:val="003F16CB"/>
    <w:rsid w:val="00450A9E"/>
    <w:rsid w:val="0045122E"/>
    <w:rsid w:val="00483FCC"/>
    <w:rsid w:val="004B34DE"/>
    <w:rsid w:val="0050554C"/>
    <w:rsid w:val="00560704"/>
    <w:rsid w:val="006251EE"/>
    <w:rsid w:val="006B7E71"/>
    <w:rsid w:val="006D693D"/>
    <w:rsid w:val="00720949"/>
    <w:rsid w:val="007A1E82"/>
    <w:rsid w:val="007A3889"/>
    <w:rsid w:val="007F7F35"/>
    <w:rsid w:val="008141A3"/>
    <w:rsid w:val="00866AA6"/>
    <w:rsid w:val="008A7A0E"/>
    <w:rsid w:val="008B5579"/>
    <w:rsid w:val="008E2D44"/>
    <w:rsid w:val="009318F3"/>
    <w:rsid w:val="009833A9"/>
    <w:rsid w:val="0099283C"/>
    <w:rsid w:val="009C401B"/>
    <w:rsid w:val="009E2F3C"/>
    <w:rsid w:val="00A76CD4"/>
    <w:rsid w:val="00AA3FCA"/>
    <w:rsid w:val="00AD1466"/>
    <w:rsid w:val="00AD7C90"/>
    <w:rsid w:val="00B403F9"/>
    <w:rsid w:val="00BA481A"/>
    <w:rsid w:val="00BC2D5E"/>
    <w:rsid w:val="00C15271"/>
    <w:rsid w:val="00C25636"/>
    <w:rsid w:val="00C46740"/>
    <w:rsid w:val="00C65F7F"/>
    <w:rsid w:val="00C7683C"/>
    <w:rsid w:val="00D265D4"/>
    <w:rsid w:val="00D703B2"/>
    <w:rsid w:val="00DC1216"/>
    <w:rsid w:val="00DF4C94"/>
    <w:rsid w:val="00DF6E51"/>
    <w:rsid w:val="00E421C4"/>
    <w:rsid w:val="00E8553A"/>
    <w:rsid w:val="00F4264B"/>
    <w:rsid w:val="00F622B1"/>
    <w:rsid w:val="00F9431E"/>
    <w:rsid w:val="00FA1607"/>
    <w:rsid w:val="00FA1F84"/>
    <w:rsid w:val="00FA72D4"/>
    <w:rsid w:val="00FB2B38"/>
    <w:rsid w:val="00FC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8554C6"/>
  <w15:chartTrackingRefBased/>
  <w15:docId w15:val="{9E80EF89-2924-4380-AF40-496A832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31E"/>
  </w:style>
  <w:style w:type="paragraph" w:styleId="Ttulo1">
    <w:name w:val="heading 1"/>
    <w:basedOn w:val="Normal"/>
    <w:next w:val="Normal"/>
    <w:link w:val="Ttulo1Car"/>
    <w:uiPriority w:val="9"/>
    <w:qFormat/>
    <w:rsid w:val="0086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1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18F3"/>
  </w:style>
  <w:style w:type="paragraph" w:styleId="Piedepgina">
    <w:name w:val="footer"/>
    <w:basedOn w:val="Normal"/>
    <w:link w:val="PiedepginaCar"/>
    <w:uiPriority w:val="99"/>
    <w:unhideWhenUsed/>
    <w:rsid w:val="00931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18F3"/>
  </w:style>
  <w:style w:type="character" w:styleId="Textodelmarcadordeposicin">
    <w:name w:val="Placeholder Text"/>
    <w:basedOn w:val="Fuentedeprrafopredeter"/>
    <w:uiPriority w:val="99"/>
    <w:semiHidden/>
    <w:rsid w:val="009318F3"/>
    <w:rPr>
      <w:color w:val="808080"/>
    </w:rPr>
  </w:style>
  <w:style w:type="character" w:styleId="Ttulodellibro">
    <w:name w:val="Book Title"/>
    <w:basedOn w:val="Fuentedeprrafopredeter"/>
    <w:uiPriority w:val="33"/>
    <w:qFormat/>
    <w:rsid w:val="001A67F5"/>
    <w:rPr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1A67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67F5"/>
    <w:rPr>
      <w:color w:val="605E5C"/>
      <w:shd w:val="clear" w:color="auto" w:fill="E1DFDD"/>
    </w:rPr>
  </w:style>
  <w:style w:type="paragraph" w:customStyle="1" w:styleId="WTitle1">
    <w:name w:val="WTitle1"/>
    <w:basedOn w:val="Ttulo1"/>
    <w:link w:val="WTitle1Car"/>
    <w:autoRedefine/>
    <w:qFormat/>
    <w:rsid w:val="00D265D4"/>
    <w:rPr>
      <w:rFonts w:ascii="Roboto" w:hAnsi="Roboto"/>
      <w:color w:val="E4874F"/>
    </w:rPr>
  </w:style>
  <w:style w:type="character" w:customStyle="1" w:styleId="WTitle1Car">
    <w:name w:val="WTitle1 Car"/>
    <w:basedOn w:val="Ttulo1Car"/>
    <w:link w:val="WTitle1"/>
    <w:rsid w:val="00D265D4"/>
    <w:rPr>
      <w:rFonts w:ascii="Roboto" w:eastAsiaTheme="majorEastAsia" w:hAnsi="Roboto" w:cstheme="majorBidi"/>
      <w:color w:val="E4874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866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76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6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A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46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1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4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94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8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waldos09/ICD_1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do\OneDrive\Documentos\Plantillas%20personalizadas%20de%20Office\Fundamentos%20de%20programaci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711E32EBD40A28A14641026E3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0B423-0F65-4EB1-A66B-08CB8746DFCD}"/>
      </w:docPartPr>
      <w:docPartBody>
        <w:p w:rsidR="00D822C3" w:rsidRDefault="00AC1726">
          <w:pPr>
            <w:pStyle w:val="007711E32EBD40A28A14641026E332B7"/>
          </w:pPr>
          <w:r w:rsidRPr="00773F3E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6"/>
    <w:rsid w:val="00147609"/>
    <w:rsid w:val="002F4099"/>
    <w:rsid w:val="005E1C1D"/>
    <w:rsid w:val="00606782"/>
    <w:rsid w:val="00785836"/>
    <w:rsid w:val="00AC1726"/>
    <w:rsid w:val="00D8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007711E32EBD40A28A14641026E332B7">
    <w:name w:val="007711E32EBD40A28A14641026E332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534B-B95A-4670-860A-23AEB5E4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Fundamentos de programacion</Template>
  <TotalTime>4</TotalTime>
  <Pages>5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Carmona Bartolomé</dc:creator>
  <cp:keywords/>
  <dc:description/>
  <cp:lastModifiedBy>Aldo Carmona Bartolomé</cp:lastModifiedBy>
  <cp:revision>2</cp:revision>
  <dcterms:created xsi:type="dcterms:W3CDTF">2021-11-09T23:49:00Z</dcterms:created>
  <dcterms:modified xsi:type="dcterms:W3CDTF">2021-11-09T23:49:00Z</dcterms:modified>
</cp:coreProperties>
</file>